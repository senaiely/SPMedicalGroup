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106B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106B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8E096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27571" w:history="1">
                <w:r w:rsidR="008E096E" w:rsidRPr="00C527D0">
                  <w:rPr>
                    <w:rStyle w:val="Hyperlink"/>
                    <w:noProof/>
                  </w:rPr>
                  <w:t>Resumo</w:t>
                </w:r>
                <w:r w:rsidR="008E096E">
                  <w:rPr>
                    <w:noProof/>
                    <w:webHidden/>
                  </w:rPr>
                  <w:tab/>
                </w:r>
                <w:r w:rsidR="008E096E">
                  <w:rPr>
                    <w:noProof/>
                    <w:webHidden/>
                  </w:rPr>
                  <w:fldChar w:fldCharType="begin"/>
                </w:r>
                <w:r w:rsidR="008E096E">
                  <w:rPr>
                    <w:noProof/>
                    <w:webHidden/>
                  </w:rPr>
                  <w:instrText xml:space="preserve"> PAGEREF _Toc527571 \h </w:instrText>
                </w:r>
                <w:r w:rsidR="008E096E">
                  <w:rPr>
                    <w:noProof/>
                    <w:webHidden/>
                  </w:rPr>
                </w:r>
                <w:r w:rsidR="008E096E">
                  <w:rPr>
                    <w:noProof/>
                    <w:webHidden/>
                  </w:rPr>
                  <w:fldChar w:fldCharType="separate"/>
                </w:r>
                <w:r w:rsidR="008E096E">
                  <w:rPr>
                    <w:noProof/>
                    <w:webHidden/>
                  </w:rPr>
                  <w:t>2</w:t>
                </w:r>
                <w:r w:rsidR="008E096E"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2" w:history="1">
                <w:r w:rsidRPr="00C527D0">
                  <w:rPr>
                    <w:rStyle w:val="Hyperlink"/>
                    <w:noProof/>
                  </w:rPr>
                  <w:t>Objetivos</w:t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73" w:history="1">
                <w:r w:rsidRPr="00C527D0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4" w:history="1">
                <w:r w:rsidRPr="00C527D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75" w:history="1">
                <w:r w:rsidRPr="00C527D0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6" w:history="1">
                <w:r w:rsidRPr="00C527D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7" w:history="1">
                <w:r w:rsidRPr="00C527D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8" w:history="1">
                <w:r w:rsidRPr="00C527D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79" w:history="1">
                <w:r w:rsidRPr="00C527D0">
                  <w:rPr>
                    <w:rStyle w:val="Hyperlink"/>
                    <w:noProof/>
                  </w:rPr>
                  <w:t>Cronograma</w:t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0" w:history="1">
                <w:r w:rsidRPr="00C527D0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1" w:history="1">
                <w:r w:rsidRPr="00C527D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2" w:history="1">
                <w:r w:rsidRPr="00C527D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3" w:history="1">
                <w:r w:rsidRPr="00C527D0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4" w:history="1">
                <w:r w:rsidRPr="00C527D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85" w:history="1">
                <w:r w:rsidRPr="00C527D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6" w:history="1">
                <w:r w:rsidRPr="00C527D0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7" w:history="1">
                <w:r w:rsidRPr="00C527D0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8" w:history="1">
                <w:r w:rsidRPr="00C527D0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589" w:history="1">
                <w:r w:rsidRPr="00C527D0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90" w:history="1">
                <w:r w:rsidRPr="00C527D0">
                  <w:rPr>
                    <w:rStyle w:val="Hyperlink"/>
                    <w:noProof/>
                  </w:rPr>
                  <w:t>Links</w:t>
                </w:r>
              </w:hyperlink>
            </w:p>
            <w:p w:rsidR="008E096E" w:rsidRDefault="008E096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27591" w:history="1">
                <w:r w:rsidRPr="00C527D0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27571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27572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27573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27574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27575"/>
      <w:r>
        <w:lastRenderedPageBreak/>
        <w:t>Modelagem de Software</w:t>
      </w:r>
      <w:bookmarkEnd w:id="4"/>
    </w:p>
    <w:p w:rsidR="008E096E" w:rsidRDefault="00C92BD1">
      <w:r>
        <w:t>Coloque aqui brevemente o que é a modelagem de software</w:t>
      </w:r>
      <w:r w:rsidR="0085795F">
        <w:t>.</w:t>
      </w:r>
    </w:p>
    <w:p w:rsidR="007B77CC" w:rsidRDefault="00C92BD1" w:rsidP="007B77CC">
      <w:pPr>
        <w:pStyle w:val="cabealho2"/>
      </w:pPr>
      <w:bookmarkStart w:id="5" w:name="_Toc527576"/>
      <w:r>
        <w:t>Modelo Lógico</w:t>
      </w:r>
      <w:bookmarkStart w:id="6" w:name="_GoBack"/>
      <w:bookmarkEnd w:id="5"/>
      <w:bookmarkEnd w:id="6"/>
    </w:p>
    <w:p w:rsidR="007B77CC" w:rsidRPr="007B77CC" w:rsidRDefault="007B77CC" w:rsidP="007B77CC">
      <w:r>
        <w:t>Chaves primárias e estrangeiras de acordo com as entidades/tabelas apresentadas.</w:t>
      </w:r>
    </w:p>
    <w:tbl>
      <w:tblPr>
        <w:tblW w:w="8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2042"/>
        <w:gridCol w:w="2265"/>
        <w:gridCol w:w="2426"/>
        <w:gridCol w:w="1910"/>
      </w:tblGrid>
      <w:tr w:rsidR="001C0571" w:rsidRPr="001C0571" w:rsidTr="007B77CC">
        <w:trPr>
          <w:trHeight w:val="269"/>
          <w:jc w:val="center"/>
        </w:trPr>
        <w:tc>
          <w:tcPr>
            <w:tcW w:w="8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C0571" w:rsidRPr="001C0571" w:rsidTr="007B77CC">
        <w:trPr>
          <w:trHeight w:val="269"/>
          <w:jc w:val="center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</w:tr>
      <w:tr w:rsidR="001C0571" w:rsidRPr="001C0571" w:rsidTr="007B77CC">
        <w:trPr>
          <w:trHeight w:val="269"/>
          <w:jc w:val="center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7B77CC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B77C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antonio@email.com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C0571" w:rsidRPr="001C0571" w:rsidTr="007B77CC">
        <w:trPr>
          <w:trHeight w:val="269"/>
          <w:jc w:val="center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7B77CC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B77C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jose@email.com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C0571" w:rsidRPr="001C0571" w:rsidTr="007B77CC">
        <w:trPr>
          <w:trHeight w:val="269"/>
          <w:jc w:val="center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</w:t>
            </w:r>
            <w:proofErr w:type="spellEnd"/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Cardoso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7B77CC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B77C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ruan@emal.com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C0571" w:rsidRPr="001C0571" w:rsidTr="007B77CC">
        <w:trPr>
          <w:trHeight w:val="269"/>
          <w:jc w:val="center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7B77CC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B77C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ana@julia.com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C0571" w:rsidRPr="001C0571" w:rsidTr="007B77CC">
        <w:trPr>
          <w:trHeight w:val="269"/>
          <w:jc w:val="center"/>
        </w:trPr>
        <w:tc>
          <w:tcPr>
            <w:tcW w:w="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7B77CC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B77C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claudia22@email.com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8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7B77CC">
        <w:trPr>
          <w:trHeight w:val="288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3236"/>
      </w:tblGrid>
      <w:tr w:rsidR="001A0A86" w:rsidRPr="001A0A86" w:rsidTr="007B77CC">
        <w:trPr>
          <w:trHeight w:val="288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Tipos de Usuário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4162"/>
      </w:tblGrid>
      <w:tr w:rsidR="001A0A86" w:rsidRPr="001A0A86" w:rsidTr="007B77CC">
        <w:trPr>
          <w:trHeight w:val="288"/>
          <w:jc w:val="center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Status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Confirmado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Aguardando Confirmação do 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Recusado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Adiado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4157"/>
      </w:tblGrid>
      <w:tr w:rsidR="001A0A86" w:rsidRPr="001A0A86" w:rsidTr="007B77CC">
        <w:trPr>
          <w:trHeight w:val="288"/>
          <w:jc w:val="center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Especialidades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1A0A86" w:rsidRDefault="001A0A86" w:rsidP="007B77CC">
      <w:pPr>
        <w:jc w:val="center"/>
      </w:pPr>
    </w:p>
    <w:p w:rsidR="001A0A86" w:rsidRDefault="001A0A86" w:rsidP="007B77CC">
      <w:pPr>
        <w:jc w:val="center"/>
      </w:pPr>
    </w:p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191"/>
        <w:gridCol w:w="1324"/>
        <w:gridCol w:w="1654"/>
        <w:gridCol w:w="1701"/>
        <w:gridCol w:w="2552"/>
      </w:tblGrid>
      <w:tr w:rsidR="001A0A86" w:rsidRPr="001A0A86" w:rsidTr="007B77CC">
        <w:trPr>
          <w:trHeight w:val="334"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lastRenderedPageBreak/>
              <w:t>Pacientes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Nascimento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12.123.123-1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123.123.113-23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12/01/2000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Rua </w:t>
            </w:r>
            <w:proofErr w:type="spellStart"/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Helvétia</w:t>
            </w:r>
            <w:proofErr w:type="spellEnd"/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2048, apto. 2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45.456.234-9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234.235.523-24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30/03/1945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Av. Barão de Limeira, 345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337"/>
        <w:gridCol w:w="1211"/>
        <w:gridCol w:w="1959"/>
        <w:gridCol w:w="3237"/>
        <w:gridCol w:w="992"/>
      </w:tblGrid>
      <w:tr w:rsidR="001A0A86" w:rsidRPr="001A0A86" w:rsidTr="007B77CC">
        <w:trPr>
          <w:trHeight w:val="329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Consultas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B77CC" w:rsidRDefault="007B77CC" w:rsidP="008A7F37">
      <w:pPr>
        <w:pStyle w:val="cabealho2"/>
      </w:pPr>
    </w:p>
    <w:p w:rsidR="00DA19B6" w:rsidRDefault="00C92BD1" w:rsidP="008A7F37">
      <w:pPr>
        <w:pStyle w:val="cabealho2"/>
      </w:pPr>
      <w:bookmarkStart w:id="7" w:name="_Toc527577"/>
      <w:r>
        <w:t>Modelo Físico</w:t>
      </w:r>
      <w:bookmarkEnd w:id="7"/>
    </w:p>
    <w:p w:rsidR="00B03AAF" w:rsidRDefault="008A7F37" w:rsidP="00B03AAF">
      <w:r>
        <w:t>Insira aqui uma breve descrição sobre o modelo físico e a imagem exportada</w:t>
      </w:r>
      <w:bookmarkStart w:id="8" w:name="_Toc527578"/>
      <w:r w:rsidR="00B03AAF">
        <w:t>.</w:t>
      </w:r>
    </w:p>
    <w:p w:rsidR="00B03AAF" w:rsidRDefault="00B03AAF" w:rsidP="00B03AAF">
      <w:pPr>
        <w:pStyle w:val="cabealho2"/>
      </w:pPr>
    </w:p>
    <w:p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:rsidR="00B03AAF" w:rsidRDefault="00B03AAF" w:rsidP="00B03AAF">
      <w:pPr>
        <w:pStyle w:val="cabealho2"/>
      </w:pPr>
      <w:r>
        <w:lastRenderedPageBreak/>
        <w:t>Modelo Conceitual</w:t>
      </w:r>
    </w:p>
    <w:p w:rsidR="00B03AAF" w:rsidRDefault="00B03AAF" w:rsidP="00B03AAF">
      <w:r>
        <w:rPr>
          <w:noProof/>
        </w:rPr>
        <w:drawing>
          <wp:anchor distT="0" distB="0" distL="114300" distR="114300" simplePos="0" relativeHeight="251661312" behindDoc="0" locked="0" layoutInCell="1" allowOverlap="1" wp14:anchorId="23F047F0" wp14:editId="54047C55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6232096" cy="6270626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Medical Group - Modelagem Conceitu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6"/>
                    <a:stretch/>
                  </pic:blipFill>
                  <pic:spPr bwMode="auto">
                    <a:xfrm>
                      <a:off x="0" y="0"/>
                      <a:ext cx="6232096" cy="627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banco de dados possui usuários que têm um tipo, dentre esses tipos existem: Pacientes, Médicos e Administradores. O paciente está relacionado às consultas, assim como o médico que o atenderá, consultas estas que possuem um ‘Status’ para que seja verificado se a consulta foi confirmada, aguardando confirmação, recusada ou adiada. Os médicos possuem uma especialidade que pode estar relacionada a outros médicos também.</w:t>
      </w:r>
    </w:p>
    <w:p w:rsidR="00B03AAF" w:rsidRDefault="00B03AAF">
      <w:pPr>
        <w:rPr>
          <w:b/>
          <w:bCs/>
          <w:sz w:val="26"/>
          <w:szCs w:val="26"/>
        </w:rPr>
      </w:pPr>
    </w:p>
    <w:bookmarkEnd w:id="8"/>
    <w:p w:rsidR="007B77CC" w:rsidRDefault="007B77CC" w:rsidP="008A7F37"/>
    <w:p w:rsidR="00DA19B6" w:rsidRDefault="00DA19B6">
      <w:pPr>
        <w:sectPr w:rsidR="00DA19B6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27579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27580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27581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27582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27583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27584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27585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27586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27587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27588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27589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27590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27591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6BF" w:rsidRDefault="00F106BF">
      <w:pPr>
        <w:spacing w:after="0" w:line="240" w:lineRule="auto"/>
      </w:pPr>
      <w:r>
        <w:separator/>
      </w:r>
    </w:p>
  </w:endnote>
  <w:endnote w:type="continuationSeparator" w:id="0">
    <w:p w:rsidR="00F106BF" w:rsidRDefault="00F1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106B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85795F">
      <w:rPr>
        <w:noProof/>
      </w:rPr>
      <w:t>12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6BF" w:rsidRDefault="00F106BF">
      <w:pPr>
        <w:spacing w:after="0" w:line="240" w:lineRule="auto"/>
      </w:pPr>
      <w:r>
        <w:separator/>
      </w:r>
    </w:p>
  </w:footnote>
  <w:footnote w:type="continuationSeparator" w:id="0">
    <w:p w:rsidR="00F106BF" w:rsidRDefault="00F1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A0A86"/>
    <w:rsid w:val="001C0571"/>
    <w:rsid w:val="001E6EFD"/>
    <w:rsid w:val="002B6184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248DD"/>
    <w:rsid w:val="00730217"/>
    <w:rsid w:val="00792337"/>
    <w:rsid w:val="007B77CC"/>
    <w:rsid w:val="007C7D98"/>
    <w:rsid w:val="007F3CBC"/>
    <w:rsid w:val="00800711"/>
    <w:rsid w:val="0085795F"/>
    <w:rsid w:val="00894B11"/>
    <w:rsid w:val="008A7F37"/>
    <w:rsid w:val="008B137F"/>
    <w:rsid w:val="008D4D82"/>
    <w:rsid w:val="008E096E"/>
    <w:rsid w:val="00952E23"/>
    <w:rsid w:val="00997D7D"/>
    <w:rsid w:val="009A3F87"/>
    <w:rsid w:val="009E2D84"/>
    <w:rsid w:val="00A25BD2"/>
    <w:rsid w:val="00A967A8"/>
    <w:rsid w:val="00B03AAF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106BF"/>
    <w:rsid w:val="00F400AB"/>
    <w:rsid w:val="00F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40AD6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C31A01"/>
    <w:rsid w:val="00D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4619F-9F4B-4F14-A43D-8BC66D72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203</TotalTime>
  <Pages>13</Pages>
  <Words>535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Ariel Paixão Dos Santos</cp:lastModifiedBy>
  <cp:revision>29</cp:revision>
  <dcterms:created xsi:type="dcterms:W3CDTF">2018-12-27T15:45:00Z</dcterms:created>
  <dcterms:modified xsi:type="dcterms:W3CDTF">2019-02-08T16:18:00Z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